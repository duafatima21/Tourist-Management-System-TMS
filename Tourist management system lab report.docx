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97" w:rsidRDefault="000A6997" w:rsidP="000A6997">
      <w:pPr>
        <w:pStyle w:val="Title"/>
        <w:ind w:firstLine="720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t>Tourist management system</w:t>
      </w:r>
    </w:p>
    <w:p w:rsidR="00C6554A" w:rsidRPr="008B5277" w:rsidRDefault="00C6554A" w:rsidP="00C6554A">
      <w:pPr>
        <w:pStyle w:val="Photo"/>
      </w:pPr>
    </w:p>
    <w:bookmarkEnd w:id="0"/>
    <w:bookmarkEnd w:id="1"/>
    <w:bookmarkEnd w:id="2"/>
    <w:bookmarkEnd w:id="3"/>
    <w:bookmarkEnd w:id="4"/>
    <w:p w:rsidR="000A6997" w:rsidRDefault="000A6997" w:rsidP="00C6554A">
      <w:pPr>
        <w:pStyle w:val="Subtitle"/>
      </w:pPr>
    </w:p>
    <w:p w:rsidR="000A6997" w:rsidRDefault="000A6997" w:rsidP="00C6554A">
      <w:pPr>
        <w:pStyle w:val="Subtitle"/>
      </w:pPr>
    </w:p>
    <w:p w:rsidR="00C6554A" w:rsidRPr="00D5413C" w:rsidRDefault="00215999" w:rsidP="00C6554A">
      <w:pPr>
        <w:pStyle w:val="Sub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2828925</wp:posOffset>
            </wp:positionH>
            <wp:positionV relativeFrom="page">
              <wp:posOffset>2962275</wp:posOffset>
            </wp:positionV>
            <wp:extent cx="3352800" cy="31337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Beautiful-Places-in-Pakistan-for-Tourist-m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-247650</wp:posOffset>
            </wp:positionH>
            <wp:positionV relativeFrom="page">
              <wp:posOffset>2962275</wp:posOffset>
            </wp:positionV>
            <wp:extent cx="3076575" cy="3124200"/>
            <wp:effectExtent l="0" t="0" r="9525" b="0"/>
            <wp:wrapThrough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Report Subtitle:"/>
          <w:tag w:val="Report Subtitle:"/>
          <w:id w:val="1354841790"/>
          <w:placeholder>
            <w:docPart w:val="4DF59EEF2D304CF0BE7EA29620D2C75B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0A6997" w:rsidRDefault="000A6997" w:rsidP="00C6554A">
      <w:pPr>
        <w:pStyle w:val="ContactInfo"/>
        <w:rPr>
          <w:rFonts w:ascii="Calibri Light" w:hAnsi="Calibri Light" w:cs="Calibri Light"/>
          <w:sz w:val="24"/>
          <w:szCs w:val="24"/>
        </w:rPr>
      </w:pPr>
    </w:p>
    <w:p w:rsidR="000A6997" w:rsidRDefault="000A6997" w:rsidP="00C6554A">
      <w:pPr>
        <w:pStyle w:val="ContactInfo"/>
        <w:rPr>
          <w:rFonts w:ascii="Calibri Light" w:hAnsi="Calibri Light" w:cs="Calibri Light"/>
          <w:sz w:val="24"/>
          <w:szCs w:val="24"/>
        </w:rPr>
      </w:pPr>
    </w:p>
    <w:p w:rsidR="000A6997" w:rsidRDefault="000A6997" w:rsidP="00C6554A">
      <w:pPr>
        <w:pStyle w:val="ContactInfo"/>
        <w:rPr>
          <w:rFonts w:ascii="Calibri Light" w:hAnsi="Calibri Light" w:cs="Calibri Light"/>
          <w:sz w:val="24"/>
          <w:szCs w:val="24"/>
        </w:rPr>
      </w:pPr>
    </w:p>
    <w:p w:rsidR="00387F90" w:rsidRPr="00215999" w:rsidRDefault="00387F90" w:rsidP="00387F90">
      <w:pPr>
        <w:pStyle w:val="ContactInfo"/>
        <w:rPr>
          <w:rFonts w:ascii="Calibri Light" w:hAnsi="Calibri Light" w:cs="Calibri Light"/>
          <w:sz w:val="28"/>
          <w:szCs w:val="24"/>
        </w:rPr>
      </w:pPr>
      <w:r w:rsidRPr="00215999">
        <w:rPr>
          <w:rFonts w:ascii="Calibri Light" w:hAnsi="Calibri Light" w:cs="Calibri Light"/>
          <w:sz w:val="28"/>
          <w:szCs w:val="24"/>
        </w:rPr>
        <w:t>Database development | | 26-dec-2018</w:t>
      </w:r>
    </w:p>
    <w:p w:rsidR="00387F90" w:rsidRPr="00215999" w:rsidRDefault="00387F90" w:rsidP="00387F90">
      <w:pPr>
        <w:pStyle w:val="ContactInfo"/>
        <w:rPr>
          <w:rFonts w:ascii="Calibri Light" w:hAnsi="Calibri Light" w:cs="Calibri Light"/>
          <w:sz w:val="28"/>
          <w:szCs w:val="24"/>
        </w:rPr>
      </w:pPr>
      <w:r w:rsidRPr="00215999">
        <w:rPr>
          <w:rFonts w:ascii="Calibri Light" w:hAnsi="Calibri Light" w:cs="Calibri Light"/>
          <w:sz w:val="28"/>
          <w:szCs w:val="24"/>
        </w:rPr>
        <w:t>Submitted to:  DR.KHURAM SHAHZAD</w:t>
      </w:r>
    </w:p>
    <w:p w:rsidR="00387F90" w:rsidRPr="00215999" w:rsidRDefault="00387F90" w:rsidP="00387F90">
      <w:pPr>
        <w:pStyle w:val="ContactInfo"/>
        <w:rPr>
          <w:rFonts w:ascii="Calibri Light" w:hAnsi="Calibri Light" w:cs="Calibri Light"/>
          <w:sz w:val="28"/>
          <w:szCs w:val="24"/>
        </w:rPr>
      </w:pPr>
      <w:r w:rsidRPr="00215999">
        <w:rPr>
          <w:rFonts w:ascii="Calibri Light" w:hAnsi="Calibri Light" w:cs="Calibri Light"/>
          <w:sz w:val="28"/>
          <w:szCs w:val="24"/>
        </w:rPr>
        <w:t>Submitted by:  M.SAQIB NADEEM (FA16-BSI-008)</w:t>
      </w:r>
    </w:p>
    <w:p w:rsidR="00387F90" w:rsidRPr="00215999" w:rsidRDefault="00387F90" w:rsidP="00387F90">
      <w:pPr>
        <w:pStyle w:val="ContactInfo"/>
        <w:rPr>
          <w:rFonts w:ascii="Calibri Light" w:hAnsi="Calibri Light" w:cs="Calibri Light"/>
          <w:sz w:val="28"/>
          <w:szCs w:val="24"/>
        </w:rPr>
      </w:pPr>
      <w:r w:rsidRPr="00215999">
        <w:rPr>
          <w:rFonts w:ascii="Calibri Light" w:hAnsi="Calibri Light" w:cs="Calibri Light"/>
          <w:sz w:val="28"/>
          <w:szCs w:val="24"/>
        </w:rPr>
        <w:t>MARYAM ABDULLAH (FA16-BSI-006)</w:t>
      </w:r>
    </w:p>
    <w:p w:rsidR="000A6997" w:rsidRPr="00215999" w:rsidRDefault="00387F90" w:rsidP="00387F90">
      <w:pPr>
        <w:pStyle w:val="ContactInfo"/>
        <w:rPr>
          <w:rFonts w:ascii="Calibri Light" w:hAnsi="Calibri Light" w:cs="Calibri Light"/>
          <w:sz w:val="28"/>
          <w:szCs w:val="24"/>
        </w:rPr>
      </w:pPr>
      <w:r w:rsidRPr="00215999">
        <w:rPr>
          <w:rFonts w:ascii="Calibri Light" w:hAnsi="Calibri Light" w:cs="Calibri Light"/>
          <w:sz w:val="28"/>
          <w:szCs w:val="24"/>
        </w:rPr>
        <w:t>AYESHA IMRAN (FA16-BSI-029)</w:t>
      </w:r>
    </w:p>
    <w:p w:rsidR="000A6997" w:rsidRPr="00215999" w:rsidRDefault="000A6997" w:rsidP="00C6554A">
      <w:pPr>
        <w:pStyle w:val="ContactInfo"/>
        <w:rPr>
          <w:rFonts w:ascii="Calibri Light" w:hAnsi="Calibri Light" w:cs="Calibri Light"/>
          <w:sz w:val="28"/>
          <w:szCs w:val="24"/>
        </w:rPr>
      </w:pPr>
    </w:p>
    <w:p w:rsidR="000A6997" w:rsidRPr="00215999" w:rsidRDefault="000A6997" w:rsidP="00C6554A">
      <w:pPr>
        <w:pStyle w:val="ContactInfo"/>
        <w:rPr>
          <w:rFonts w:ascii="Calibri Light" w:hAnsi="Calibri Light" w:cs="Calibri Light"/>
          <w:sz w:val="24"/>
          <w:szCs w:val="24"/>
        </w:rPr>
      </w:pPr>
    </w:p>
    <w:p w:rsidR="000A6997" w:rsidRPr="00215999" w:rsidRDefault="000A6997" w:rsidP="00C6554A">
      <w:pPr>
        <w:pStyle w:val="ContactInfo"/>
        <w:rPr>
          <w:rFonts w:ascii="Calibri Light" w:hAnsi="Calibri Light" w:cs="Calibri Light"/>
          <w:sz w:val="24"/>
          <w:szCs w:val="24"/>
        </w:rPr>
      </w:pPr>
    </w:p>
    <w:p w:rsidR="000A6997" w:rsidRPr="00215999" w:rsidRDefault="000A6997" w:rsidP="00C6554A">
      <w:pPr>
        <w:pStyle w:val="ContactInfo"/>
        <w:rPr>
          <w:rFonts w:ascii="Calibri Light" w:hAnsi="Calibri Light" w:cs="Calibri Light"/>
          <w:sz w:val="24"/>
          <w:szCs w:val="24"/>
        </w:rPr>
      </w:pPr>
    </w:p>
    <w:p w:rsidR="000A6997" w:rsidRPr="00215999" w:rsidRDefault="000A6997" w:rsidP="00C6554A">
      <w:pPr>
        <w:pStyle w:val="ContactInfo"/>
        <w:rPr>
          <w:rFonts w:ascii="Calibri Light" w:hAnsi="Calibri Light" w:cs="Calibri Light"/>
          <w:sz w:val="24"/>
          <w:szCs w:val="24"/>
        </w:rPr>
      </w:pPr>
    </w:p>
    <w:p w:rsidR="000A6997" w:rsidRPr="00215999" w:rsidRDefault="000A6997" w:rsidP="00C6554A">
      <w:pPr>
        <w:pStyle w:val="ContactInfo"/>
        <w:rPr>
          <w:rFonts w:ascii="Calibri Light" w:hAnsi="Calibri Light" w:cs="Calibri Light"/>
          <w:sz w:val="24"/>
          <w:szCs w:val="24"/>
        </w:rPr>
      </w:pPr>
    </w:p>
    <w:p w:rsidR="00C6554A" w:rsidRPr="00215999" w:rsidRDefault="00090667" w:rsidP="00C6554A">
      <w:pPr>
        <w:pStyle w:val="Heading1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t>Table of contents:</w:t>
      </w:r>
    </w:p>
    <w:p w:rsidR="00C6554A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Similar applications 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Usefulness of project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Data in my database 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Entity relationship diagram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Schema 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Data collection site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Functionality of application 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One basic function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15999">
        <w:rPr>
          <w:rFonts w:ascii="Calibri Light" w:hAnsi="Calibri Light" w:cs="Calibri Light"/>
          <w:sz w:val="24"/>
          <w:szCs w:val="24"/>
        </w:rPr>
        <w:t>Sql</w:t>
      </w:r>
      <w:proofErr w:type="spellEnd"/>
      <w:r w:rsidRPr="00215999">
        <w:rPr>
          <w:rFonts w:ascii="Calibri Light" w:hAnsi="Calibri Light" w:cs="Calibri Light"/>
          <w:sz w:val="24"/>
          <w:szCs w:val="24"/>
        </w:rPr>
        <w:t xml:space="preserve"> code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Technical challenges </w:t>
      </w:r>
    </w:p>
    <w:p w:rsidR="00090667" w:rsidRPr="00215999" w:rsidRDefault="00090667" w:rsidP="00090667">
      <w:pPr>
        <w:pStyle w:val="ListBullet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Final division</w:t>
      </w:r>
    </w:p>
    <w:p w:rsidR="000A6997" w:rsidRPr="00215999" w:rsidRDefault="000A6997" w:rsidP="00C6554A">
      <w:pPr>
        <w:pStyle w:val="Heading2"/>
        <w:rPr>
          <w:rFonts w:ascii="Calibri Light" w:hAnsi="Calibri Light" w:cs="Calibri Light"/>
          <w:szCs w:val="24"/>
        </w:rPr>
      </w:pPr>
    </w:p>
    <w:p w:rsidR="00C6554A" w:rsidRPr="00215999" w:rsidRDefault="00E04458" w:rsidP="00C6554A">
      <w:pPr>
        <w:pStyle w:val="Heading2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t>similar applications:</w:t>
      </w:r>
    </w:p>
    <w:p w:rsidR="00586463" w:rsidRPr="00215999" w:rsidRDefault="00E04458" w:rsidP="00E04458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Relating </w:t>
      </w:r>
      <w:r w:rsidR="00586463" w:rsidRPr="00215999">
        <w:rPr>
          <w:rFonts w:ascii="Calibri Light" w:hAnsi="Calibri Light" w:cs="Calibri Light"/>
          <w:sz w:val="24"/>
          <w:szCs w:val="24"/>
        </w:rPr>
        <w:t>our database to applications on go</w:t>
      </w:r>
      <w:r w:rsidR="00387F90" w:rsidRPr="00215999">
        <w:rPr>
          <w:rFonts w:ascii="Calibri Light" w:hAnsi="Calibri Light" w:cs="Calibri Light"/>
          <w:sz w:val="24"/>
          <w:szCs w:val="24"/>
        </w:rPr>
        <w:t>o</w:t>
      </w:r>
      <w:r w:rsidR="00586463" w:rsidRPr="00215999">
        <w:rPr>
          <w:rFonts w:ascii="Calibri Light" w:hAnsi="Calibri Light" w:cs="Calibri Light"/>
          <w:sz w:val="24"/>
          <w:szCs w:val="24"/>
        </w:rPr>
        <w:t>gle some of the applications created by other users are somewhat same. The application created can be found on these respective links</w:t>
      </w:r>
      <w:r w:rsidR="00387F90" w:rsidRPr="00215999">
        <w:rPr>
          <w:rFonts w:ascii="Calibri Light" w:hAnsi="Calibri Light" w:cs="Calibri Light"/>
          <w:sz w:val="24"/>
          <w:szCs w:val="24"/>
        </w:rPr>
        <w:t>:</w:t>
      </w:r>
    </w:p>
    <w:p w:rsidR="00387F90" w:rsidRPr="00215999" w:rsidRDefault="009F468B" w:rsidP="00E04458">
      <w:pPr>
        <w:rPr>
          <w:rFonts w:ascii="Calibri Light" w:hAnsi="Calibri Light" w:cs="Calibri Light"/>
          <w:sz w:val="24"/>
          <w:szCs w:val="24"/>
        </w:rPr>
      </w:pPr>
      <w:hyperlink r:id="rId9" w:history="1">
        <w:r w:rsidR="00586463" w:rsidRPr="00215999">
          <w:rPr>
            <w:rStyle w:val="Hyperlink"/>
            <w:rFonts w:ascii="Calibri Light" w:hAnsi="Calibri Light" w:cs="Calibri Light"/>
            <w:color w:val="00B050"/>
            <w:sz w:val="24"/>
            <w:szCs w:val="24"/>
          </w:rPr>
          <w:t>http://1000projects.org/java-project-on-travel-tourism-management-system.html</w:t>
        </w:r>
      </w:hyperlink>
    </w:p>
    <w:p w:rsidR="006A69A6" w:rsidRPr="00215999" w:rsidRDefault="00387F90" w:rsidP="00E04458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="00586463" w:rsidRPr="00215999">
        <w:rPr>
          <w:rFonts w:ascii="Calibri Light" w:hAnsi="Calibri Light" w:cs="Calibri Light"/>
          <w:sz w:val="24"/>
          <w:szCs w:val="24"/>
        </w:rPr>
        <w:t>this</w:t>
      </w:r>
      <w:proofErr w:type="gramEnd"/>
      <w:r w:rsidR="00586463" w:rsidRPr="00215999">
        <w:rPr>
          <w:rFonts w:ascii="Calibri Light" w:hAnsi="Calibri Light" w:cs="Calibri Light"/>
          <w:sz w:val="24"/>
          <w:szCs w:val="24"/>
        </w:rPr>
        <w:t xml:space="preserve"> given link project is created i</w:t>
      </w:r>
      <w:r w:rsidR="006A69A6" w:rsidRPr="00215999">
        <w:rPr>
          <w:rFonts w:ascii="Calibri Light" w:hAnsi="Calibri Light" w:cs="Calibri Light"/>
          <w:sz w:val="24"/>
          <w:szCs w:val="24"/>
        </w:rPr>
        <w:t xml:space="preserve">n java and it has more attributes then our project </w:t>
      </w:r>
    </w:p>
    <w:p w:rsidR="00FF2499" w:rsidRPr="00215999" w:rsidRDefault="00FF2499" w:rsidP="00E04458">
      <w:pPr>
        <w:rPr>
          <w:rFonts w:ascii="Calibri Light" w:hAnsi="Calibri Light" w:cs="Calibri Light"/>
          <w:color w:val="00B050"/>
          <w:sz w:val="24"/>
          <w:szCs w:val="24"/>
          <w:u w:val="single"/>
        </w:rPr>
      </w:pPr>
      <w:r w:rsidRPr="00215999">
        <w:rPr>
          <w:rFonts w:ascii="Calibri Light" w:hAnsi="Calibri Light" w:cs="Calibri Light"/>
          <w:color w:val="00B050"/>
          <w:sz w:val="24"/>
          <w:szCs w:val="24"/>
          <w:u w:val="single"/>
        </w:rPr>
        <w:t>https://code-projects.org/travels-management-system-using-php-source-code/</w:t>
      </w:r>
    </w:p>
    <w:p w:rsidR="006A69A6" w:rsidRPr="00215999" w:rsidRDefault="00387F90" w:rsidP="00E04458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="006A69A6" w:rsidRPr="00215999">
        <w:rPr>
          <w:rFonts w:ascii="Calibri Light" w:hAnsi="Calibri Light" w:cs="Calibri Light"/>
          <w:sz w:val="24"/>
          <w:szCs w:val="24"/>
        </w:rPr>
        <w:t>this</w:t>
      </w:r>
      <w:proofErr w:type="gramEnd"/>
      <w:r w:rsidR="006A69A6" w:rsidRPr="00215999">
        <w:rPr>
          <w:rFonts w:ascii="Calibri Light" w:hAnsi="Calibri Light" w:cs="Calibri Light"/>
          <w:sz w:val="24"/>
          <w:szCs w:val="24"/>
        </w:rPr>
        <w:t xml:space="preserve"> project is in </w:t>
      </w:r>
      <w:proofErr w:type="spellStart"/>
      <w:r w:rsidR="006A69A6" w:rsidRPr="00215999">
        <w:rPr>
          <w:rFonts w:ascii="Calibri Light" w:hAnsi="Calibri Light" w:cs="Calibri Light"/>
          <w:sz w:val="24"/>
          <w:szCs w:val="24"/>
        </w:rPr>
        <w:t>php</w:t>
      </w:r>
      <w:proofErr w:type="spellEnd"/>
      <w:r w:rsidR="006A69A6" w:rsidRPr="00215999">
        <w:rPr>
          <w:rFonts w:ascii="Calibri Light" w:hAnsi="Calibri Light" w:cs="Calibri Light"/>
          <w:sz w:val="24"/>
          <w:szCs w:val="24"/>
        </w:rPr>
        <w:t xml:space="preserve"> and its attributes and entities are </w:t>
      </w:r>
      <w:r w:rsidRPr="00215999">
        <w:rPr>
          <w:rFonts w:ascii="Calibri Light" w:hAnsi="Calibri Light" w:cs="Calibri Light"/>
          <w:sz w:val="24"/>
          <w:szCs w:val="24"/>
        </w:rPr>
        <w:t>somewhat similar</w:t>
      </w:r>
      <w:r w:rsidR="006A69A6" w:rsidRPr="00215999">
        <w:rPr>
          <w:rFonts w:ascii="Calibri Light" w:hAnsi="Calibri Light" w:cs="Calibri Light"/>
          <w:sz w:val="24"/>
          <w:szCs w:val="24"/>
        </w:rPr>
        <w:t xml:space="preserve"> as ours.</w:t>
      </w:r>
    </w:p>
    <w:p w:rsidR="00251BFC" w:rsidRPr="00215999" w:rsidRDefault="00251BFC" w:rsidP="006A69A6">
      <w:pPr>
        <w:pStyle w:val="Heading2"/>
        <w:rPr>
          <w:rFonts w:ascii="Calibri Light" w:hAnsi="Calibri Light" w:cs="Calibri Light"/>
          <w:szCs w:val="24"/>
        </w:rPr>
      </w:pPr>
    </w:p>
    <w:p w:rsidR="006A69A6" w:rsidRPr="00215999" w:rsidRDefault="006A69A6" w:rsidP="006A69A6">
      <w:pPr>
        <w:pStyle w:val="Heading2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t>usefulness of the project:</w:t>
      </w:r>
    </w:p>
    <w:p w:rsidR="00474313" w:rsidRPr="00215999" w:rsidRDefault="00474313" w:rsidP="00FF2499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Nearly everyone goes on a vacation and a </w:t>
      </w:r>
      <w:r w:rsidRPr="00215999">
        <w:rPr>
          <w:rFonts w:ascii="Calibri Light" w:hAnsi="Calibri Light" w:cs="Calibri Light"/>
          <w:iCs/>
          <w:sz w:val="24"/>
          <w:szCs w:val="24"/>
        </w:rPr>
        <w:t>Tourism management system</w:t>
      </w:r>
      <w:r w:rsidRPr="00215999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215999">
        <w:rPr>
          <w:rFonts w:ascii="Calibri Light" w:hAnsi="Calibri Light" w:cs="Calibri Light"/>
          <w:sz w:val="24"/>
          <w:szCs w:val="24"/>
        </w:rPr>
        <w:t>would play a vital role in planning the perfect trip.</w:t>
      </w:r>
    </w:p>
    <w:p w:rsidR="00474313" w:rsidRPr="00215999" w:rsidRDefault="00FF2499" w:rsidP="00FF2499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lastRenderedPageBreak/>
        <w:t>The tourism management system allows the user of the system access all the de</w:t>
      </w:r>
      <w:r w:rsidR="00251BFC" w:rsidRPr="00215999">
        <w:rPr>
          <w:rFonts w:ascii="Calibri Light" w:hAnsi="Calibri Light" w:cs="Calibri Light"/>
          <w:sz w:val="24"/>
          <w:szCs w:val="24"/>
        </w:rPr>
        <w:t>tails such as info about driver,</w:t>
      </w:r>
      <w:r w:rsidR="00474313" w:rsidRPr="00215999">
        <w:rPr>
          <w:rFonts w:ascii="Calibri Light" w:hAnsi="Calibri Light" w:cs="Calibri Light"/>
          <w:sz w:val="24"/>
          <w:szCs w:val="24"/>
        </w:rPr>
        <w:t xml:space="preserve"> hotels, location, events </w:t>
      </w:r>
      <w:proofErr w:type="spellStart"/>
      <w:proofErr w:type="gramStart"/>
      <w:r w:rsidR="00474313" w:rsidRPr="00215999">
        <w:rPr>
          <w:rFonts w:ascii="Calibri Light" w:hAnsi="Calibri Light" w:cs="Calibri Light"/>
          <w:sz w:val="24"/>
          <w:szCs w:val="24"/>
        </w:rPr>
        <w:t>etc</w:t>
      </w:r>
      <w:proofErr w:type="spellEnd"/>
      <w:r w:rsidRPr="00215999">
        <w:rPr>
          <w:rFonts w:ascii="Calibri Light" w:hAnsi="Calibri Light" w:cs="Calibri Light"/>
          <w:sz w:val="24"/>
          <w:szCs w:val="24"/>
        </w:rPr>
        <w:t xml:space="preserve"> .</w:t>
      </w:r>
      <w:proofErr w:type="gramEnd"/>
      <w:r w:rsidRPr="00215999">
        <w:rPr>
          <w:rFonts w:ascii="Calibri Light" w:hAnsi="Calibri Light" w:cs="Calibri Light"/>
          <w:sz w:val="24"/>
          <w:szCs w:val="24"/>
        </w:rPr>
        <w:t xml:space="preserve"> The main pur</w:t>
      </w:r>
      <w:r w:rsidR="00474313" w:rsidRPr="00215999">
        <w:rPr>
          <w:rFonts w:ascii="Calibri Light" w:hAnsi="Calibri Light" w:cs="Calibri Light"/>
          <w:sz w:val="24"/>
          <w:szCs w:val="24"/>
        </w:rPr>
        <w:t>pose is to help tourism agencies</w:t>
      </w:r>
      <w:r w:rsidRPr="00215999">
        <w:rPr>
          <w:rFonts w:ascii="Calibri Light" w:hAnsi="Calibri Light" w:cs="Calibri Light"/>
          <w:sz w:val="24"/>
          <w:szCs w:val="24"/>
        </w:rPr>
        <w:t xml:space="preserve"> to manage customer and hotels etc. The system can also be used for both professional and business trips. </w:t>
      </w:r>
    </w:p>
    <w:p w:rsidR="006C18F6" w:rsidRPr="00215999" w:rsidRDefault="00FF2499" w:rsidP="00FF2499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The proposed system maintains centralized repository to make necessary travel arrangements and to retrieve information easily. </w:t>
      </w:r>
      <w:r w:rsidR="00251BFC" w:rsidRPr="00215999">
        <w:rPr>
          <w:rFonts w:ascii="Calibri Light" w:hAnsi="Calibri Light" w:cs="Calibri Light"/>
          <w:sz w:val="24"/>
          <w:szCs w:val="24"/>
        </w:rPr>
        <w:t xml:space="preserve"> There is a</w:t>
      </w:r>
      <w:r w:rsidR="00474313" w:rsidRPr="00215999">
        <w:rPr>
          <w:rFonts w:ascii="Calibri Light" w:hAnsi="Calibri Light" w:cs="Calibri Light"/>
          <w:sz w:val="24"/>
          <w:szCs w:val="24"/>
        </w:rPr>
        <w:t>n</w:t>
      </w:r>
      <w:r w:rsidR="00251BFC" w:rsidRPr="00215999">
        <w:rPr>
          <w:rFonts w:ascii="Calibri Light" w:hAnsi="Calibri Light" w:cs="Calibri Light"/>
          <w:sz w:val="24"/>
          <w:szCs w:val="24"/>
        </w:rPr>
        <w:t xml:space="preserve"> admin box where the admin can login.</w:t>
      </w:r>
    </w:p>
    <w:p w:rsidR="00474313" w:rsidRPr="00215999" w:rsidRDefault="00474313" w:rsidP="00251BFC">
      <w:pPr>
        <w:pStyle w:val="Heading2"/>
        <w:rPr>
          <w:rFonts w:ascii="Calibri Light" w:hAnsi="Calibri Light" w:cs="Calibri Light"/>
          <w:szCs w:val="24"/>
        </w:rPr>
      </w:pPr>
    </w:p>
    <w:p w:rsidR="00251BFC" w:rsidRPr="00215999" w:rsidRDefault="00251BFC" w:rsidP="00251BFC">
      <w:pPr>
        <w:pStyle w:val="Heading2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t>data in my database:</w:t>
      </w:r>
    </w:p>
    <w:p w:rsidR="00251BFC" w:rsidRPr="00215999" w:rsidRDefault="00251BFC" w:rsidP="00251BFC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The data used in my data base is completely made on our own and is not taken from any site. </w:t>
      </w:r>
      <w:r w:rsidR="00474313" w:rsidRPr="00215999">
        <w:rPr>
          <w:rFonts w:ascii="Calibri Light" w:hAnsi="Calibri Light" w:cs="Calibri Light"/>
          <w:sz w:val="24"/>
          <w:szCs w:val="24"/>
        </w:rPr>
        <w:t xml:space="preserve">It is somewhat similar to real data type. </w:t>
      </w:r>
    </w:p>
    <w:p w:rsidR="00474313" w:rsidRPr="00215999" w:rsidRDefault="00474313" w:rsidP="00251BFC">
      <w:pPr>
        <w:rPr>
          <w:rFonts w:ascii="Calibri Light" w:hAnsi="Calibri Light" w:cs="Calibri Light"/>
          <w:sz w:val="24"/>
          <w:szCs w:val="24"/>
        </w:rPr>
      </w:pPr>
    </w:p>
    <w:p w:rsidR="00474313" w:rsidRPr="00215999" w:rsidRDefault="00474313" w:rsidP="008D50C0">
      <w:pPr>
        <w:pStyle w:val="Heading2"/>
        <w:rPr>
          <w:rFonts w:ascii="Calibri Light" w:hAnsi="Calibri Light" w:cs="Calibri Light"/>
          <w:szCs w:val="24"/>
        </w:rPr>
      </w:pPr>
    </w:p>
    <w:p w:rsidR="00251BFC" w:rsidRPr="00215999" w:rsidRDefault="008D50C0" w:rsidP="008D50C0">
      <w:pPr>
        <w:pStyle w:val="Heading2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t>functionality of database:</w:t>
      </w:r>
    </w:p>
    <w:p w:rsidR="008D50C0" w:rsidRPr="00215999" w:rsidRDefault="008D50C0" w:rsidP="008D50C0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The database created comprises of following entities </w:t>
      </w:r>
      <w:proofErr w:type="spellStart"/>
      <w:r w:rsidRPr="00215999">
        <w:rPr>
          <w:rFonts w:ascii="Calibri Light" w:hAnsi="Calibri Light" w:cs="Calibri Light"/>
          <w:sz w:val="24"/>
          <w:szCs w:val="24"/>
        </w:rPr>
        <w:t>i.e</w:t>
      </w:r>
      <w:proofErr w:type="spellEnd"/>
      <w:r w:rsidRPr="00215999">
        <w:rPr>
          <w:rFonts w:ascii="Calibri Light" w:hAnsi="Calibri Light" w:cs="Calibri Light"/>
          <w:sz w:val="24"/>
          <w:szCs w:val="24"/>
        </w:rPr>
        <w:t xml:space="preserve"> </w:t>
      </w:r>
    </w:p>
    <w:p w:rsidR="008D50C0" w:rsidRPr="00215999" w:rsidRDefault="008D50C0" w:rsidP="008D50C0">
      <w:pPr>
        <w:pStyle w:val="ListParagraph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Booking </w:t>
      </w:r>
    </w:p>
    <w:p w:rsidR="008D50C0" w:rsidRPr="00215999" w:rsidRDefault="008D50C0" w:rsidP="008D50C0">
      <w:pPr>
        <w:pStyle w:val="ListParagraph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Tourist </w:t>
      </w:r>
    </w:p>
    <w:p w:rsidR="008D50C0" w:rsidRPr="00215999" w:rsidRDefault="008D50C0" w:rsidP="008D50C0">
      <w:pPr>
        <w:pStyle w:val="ListParagraph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Tour agent</w:t>
      </w:r>
    </w:p>
    <w:p w:rsidR="008D50C0" w:rsidRPr="00215999" w:rsidRDefault="008D50C0" w:rsidP="008D50C0">
      <w:pPr>
        <w:pStyle w:val="ListParagraph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Driver</w:t>
      </w:r>
    </w:p>
    <w:p w:rsidR="008D50C0" w:rsidRPr="00215999" w:rsidRDefault="008D50C0" w:rsidP="008D50C0">
      <w:pPr>
        <w:pStyle w:val="ListParagraph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Places</w:t>
      </w:r>
    </w:p>
    <w:p w:rsidR="008D50C0" w:rsidRPr="00215999" w:rsidRDefault="008D50C0" w:rsidP="008D50C0">
      <w:pPr>
        <w:pStyle w:val="ListParagraph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Search</w:t>
      </w:r>
    </w:p>
    <w:p w:rsidR="008D50C0" w:rsidRPr="00215999" w:rsidRDefault="008D50C0" w:rsidP="008D50C0">
      <w:pPr>
        <w:pStyle w:val="ListParagraph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Admin</w:t>
      </w:r>
    </w:p>
    <w:p w:rsidR="00474313" w:rsidRPr="00215999" w:rsidRDefault="00474313" w:rsidP="00BC185B">
      <w:pPr>
        <w:ind w:left="360"/>
        <w:rPr>
          <w:rFonts w:ascii="Calibri Light" w:hAnsi="Calibri Light" w:cs="Calibri Light"/>
          <w:sz w:val="24"/>
          <w:szCs w:val="24"/>
        </w:rPr>
      </w:pPr>
    </w:p>
    <w:p w:rsidR="00474313" w:rsidRPr="00215999" w:rsidRDefault="00BC185B" w:rsidP="00474313">
      <w:pPr>
        <w:ind w:left="360"/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There is a code for every given e</w:t>
      </w:r>
      <w:r w:rsidR="00474313" w:rsidRPr="00215999">
        <w:rPr>
          <w:rFonts w:ascii="Calibri Light" w:hAnsi="Calibri Light" w:cs="Calibri Light"/>
          <w:sz w:val="24"/>
          <w:szCs w:val="24"/>
        </w:rPr>
        <w:t>ntity, every file given has its own function</w:t>
      </w:r>
      <w:r w:rsidRPr="00215999">
        <w:rPr>
          <w:rFonts w:ascii="Calibri Light" w:hAnsi="Calibri Light" w:cs="Calibri Light"/>
          <w:sz w:val="24"/>
          <w:szCs w:val="24"/>
        </w:rPr>
        <w:t xml:space="preserve"> every query works on its own there is a code for connection</w:t>
      </w:r>
      <w:r w:rsidR="00474313" w:rsidRPr="00215999">
        <w:rPr>
          <w:rFonts w:ascii="Calibri Light" w:hAnsi="Calibri Light" w:cs="Calibri Light"/>
          <w:sz w:val="24"/>
          <w:szCs w:val="24"/>
        </w:rPr>
        <w:t>.</w:t>
      </w:r>
    </w:p>
    <w:p w:rsidR="008D50C0" w:rsidRPr="00215999" w:rsidRDefault="00474313" w:rsidP="00474313">
      <w:pPr>
        <w:ind w:left="360"/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A</w:t>
      </w:r>
      <w:r w:rsidR="00BC185B" w:rsidRPr="00215999">
        <w:rPr>
          <w:rFonts w:ascii="Calibri Light" w:hAnsi="Calibri Light" w:cs="Calibri Light"/>
          <w:sz w:val="24"/>
          <w:szCs w:val="24"/>
        </w:rPr>
        <w:t xml:space="preserve">lso every entity have its attributes which defines the entity completely. </w:t>
      </w:r>
      <w:r w:rsidR="000A6997" w:rsidRPr="00215999">
        <w:rPr>
          <w:rFonts w:ascii="Calibri Light" w:hAnsi="Calibri Light" w:cs="Calibri Light"/>
          <w:sz w:val="24"/>
          <w:szCs w:val="24"/>
        </w:rPr>
        <w:t>The tourism management system allows the user of the system access all the details such as hotels, places, restaurants.</w:t>
      </w:r>
    </w:p>
    <w:p w:rsidR="000A6997" w:rsidRPr="00215999" w:rsidRDefault="000A6997" w:rsidP="000A6997">
      <w:pPr>
        <w:pStyle w:val="Heading2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lastRenderedPageBreak/>
        <w:t>php code:</w:t>
      </w:r>
    </w:p>
    <w:p w:rsidR="000A6997" w:rsidRPr="000A6997" w:rsidRDefault="000A6997" w:rsidP="000A6997">
      <w:r>
        <w:rPr>
          <w:noProof/>
        </w:rPr>
        <w:drawing>
          <wp:inline distT="0" distB="0" distL="0" distR="0">
            <wp:extent cx="54864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s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99" w:rsidRDefault="00215999" w:rsidP="00BC185B">
      <w:pPr>
        <w:pStyle w:val="Heading1"/>
        <w:rPr>
          <w:rFonts w:ascii="Calibri Light" w:hAnsi="Calibri Light" w:cs="Calibri Light"/>
          <w:b/>
          <w:sz w:val="28"/>
          <w:szCs w:val="24"/>
        </w:rPr>
      </w:pPr>
    </w:p>
    <w:p w:rsidR="00215999" w:rsidRDefault="00215999" w:rsidP="00BC185B">
      <w:pPr>
        <w:pStyle w:val="Heading1"/>
        <w:rPr>
          <w:rFonts w:ascii="Calibri Light" w:hAnsi="Calibri Light" w:cs="Calibri Light"/>
          <w:b/>
          <w:sz w:val="28"/>
          <w:szCs w:val="24"/>
        </w:rPr>
      </w:pPr>
    </w:p>
    <w:p w:rsidR="00215999" w:rsidRDefault="00215999" w:rsidP="00BC185B">
      <w:pPr>
        <w:pStyle w:val="Heading1"/>
        <w:rPr>
          <w:rFonts w:ascii="Calibri Light" w:hAnsi="Calibri Light" w:cs="Calibri Light"/>
          <w:b/>
          <w:sz w:val="28"/>
          <w:szCs w:val="24"/>
        </w:rPr>
      </w:pPr>
    </w:p>
    <w:p w:rsidR="00215999" w:rsidRDefault="00215999" w:rsidP="00BC185B">
      <w:pPr>
        <w:pStyle w:val="Heading1"/>
        <w:rPr>
          <w:rFonts w:ascii="Calibri Light" w:hAnsi="Calibri Light" w:cs="Calibri Light"/>
          <w:b/>
          <w:sz w:val="28"/>
          <w:szCs w:val="24"/>
        </w:rPr>
      </w:pPr>
    </w:p>
    <w:p w:rsidR="00215999" w:rsidRDefault="00215999" w:rsidP="00BC185B">
      <w:pPr>
        <w:pStyle w:val="Heading1"/>
        <w:rPr>
          <w:rFonts w:ascii="Calibri Light" w:hAnsi="Calibri Light" w:cs="Calibri Light"/>
          <w:b/>
          <w:sz w:val="28"/>
          <w:szCs w:val="24"/>
        </w:rPr>
      </w:pPr>
    </w:p>
    <w:p w:rsidR="00BC185B" w:rsidRPr="00215999" w:rsidRDefault="00BC185B" w:rsidP="00BC185B">
      <w:pPr>
        <w:pStyle w:val="Heading1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t>T</w:t>
      </w:r>
      <w:r w:rsidR="00215999">
        <w:rPr>
          <w:rFonts w:ascii="Calibri Light" w:hAnsi="Calibri Light" w:cs="Calibri Light"/>
          <w:b/>
          <w:sz w:val="28"/>
          <w:szCs w:val="24"/>
        </w:rPr>
        <w:t>ECHNICAL CHALLENGES</w:t>
      </w:r>
      <w:r w:rsidRPr="00215999">
        <w:rPr>
          <w:rFonts w:ascii="Calibri Light" w:hAnsi="Calibri Light" w:cs="Calibri Light"/>
          <w:b/>
          <w:sz w:val="28"/>
          <w:szCs w:val="24"/>
        </w:rPr>
        <w:t>:</w:t>
      </w:r>
    </w:p>
    <w:p w:rsidR="00A42D1B" w:rsidRPr="00215999" w:rsidRDefault="00BC185B" w:rsidP="00BC185B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The main technical challenge we face was how to connect the database with </w:t>
      </w:r>
      <w:proofErr w:type="spellStart"/>
      <w:r w:rsidR="00A42D1B" w:rsidRPr="00215999">
        <w:rPr>
          <w:rFonts w:ascii="Calibri Light" w:hAnsi="Calibri Light" w:cs="Calibri Light"/>
          <w:sz w:val="24"/>
          <w:szCs w:val="24"/>
        </w:rPr>
        <w:t>php</w:t>
      </w:r>
      <w:proofErr w:type="spellEnd"/>
      <w:r w:rsidR="00A42D1B" w:rsidRPr="00215999">
        <w:rPr>
          <w:rFonts w:ascii="Calibri Light" w:hAnsi="Calibri Light" w:cs="Calibri Light"/>
          <w:sz w:val="24"/>
          <w:szCs w:val="24"/>
        </w:rPr>
        <w:t xml:space="preserve"> and we came to know about it from the tutorial given by the instructor.</w:t>
      </w:r>
    </w:p>
    <w:p w:rsidR="00215999" w:rsidRDefault="00215999" w:rsidP="00A42D1B">
      <w:pPr>
        <w:pStyle w:val="Heading2"/>
        <w:rPr>
          <w:rFonts w:ascii="Calibri Light" w:hAnsi="Calibri Light" w:cs="Calibri Light"/>
          <w:b/>
          <w:sz w:val="28"/>
          <w:szCs w:val="24"/>
        </w:rPr>
      </w:pPr>
    </w:p>
    <w:p w:rsidR="00215999" w:rsidRDefault="00215999" w:rsidP="00A42D1B">
      <w:pPr>
        <w:pStyle w:val="Heading2"/>
        <w:rPr>
          <w:rFonts w:ascii="Calibri Light" w:hAnsi="Calibri Light" w:cs="Calibri Light"/>
          <w:b/>
          <w:sz w:val="28"/>
          <w:szCs w:val="24"/>
        </w:rPr>
      </w:pPr>
    </w:p>
    <w:p w:rsidR="00215999" w:rsidRDefault="00215999" w:rsidP="00A42D1B">
      <w:pPr>
        <w:pStyle w:val="Heading2"/>
        <w:rPr>
          <w:rFonts w:ascii="Calibri Light" w:hAnsi="Calibri Light" w:cs="Calibri Light"/>
          <w:b/>
          <w:sz w:val="28"/>
          <w:szCs w:val="24"/>
        </w:rPr>
      </w:pPr>
    </w:p>
    <w:p w:rsidR="00A42D1B" w:rsidRPr="00215999" w:rsidRDefault="00A42D1B" w:rsidP="00A42D1B">
      <w:pPr>
        <w:pStyle w:val="Heading2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t>Work division:</w:t>
      </w:r>
    </w:p>
    <w:p w:rsidR="00A42D1B" w:rsidRPr="00215999" w:rsidRDefault="00A42D1B" w:rsidP="00A42D1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15999">
        <w:rPr>
          <w:rFonts w:ascii="Calibri Light" w:hAnsi="Calibri Light" w:cs="Calibri Light"/>
          <w:sz w:val="24"/>
          <w:szCs w:val="24"/>
        </w:rPr>
        <w:t>Saqib</w:t>
      </w:r>
      <w:proofErr w:type="spellEnd"/>
      <w:r w:rsidRPr="00215999">
        <w:rPr>
          <w:rFonts w:ascii="Calibri Light" w:hAnsi="Calibri Light" w:cs="Calibri Light"/>
          <w:sz w:val="24"/>
          <w:szCs w:val="24"/>
        </w:rPr>
        <w:t xml:space="preserve"> taught us about the working of database every problem we faced while creating this database was solved by him</w:t>
      </w:r>
      <w:r w:rsidR="00474313" w:rsidRPr="00215999">
        <w:rPr>
          <w:rFonts w:ascii="Calibri Light" w:hAnsi="Calibri Light" w:cs="Calibri Light"/>
          <w:sz w:val="24"/>
          <w:szCs w:val="24"/>
        </w:rPr>
        <w:t>,</w:t>
      </w:r>
    </w:p>
    <w:p w:rsidR="00215999" w:rsidRDefault="00215999" w:rsidP="00A42D1B">
      <w:pPr>
        <w:rPr>
          <w:rFonts w:ascii="Calibri Light" w:hAnsi="Calibri Light" w:cs="Calibri Light"/>
          <w:sz w:val="24"/>
          <w:szCs w:val="24"/>
        </w:rPr>
      </w:pPr>
    </w:p>
    <w:p w:rsidR="00A42D1B" w:rsidRPr="00215999" w:rsidRDefault="00A42D1B" w:rsidP="00A42D1B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Full data</w:t>
      </w:r>
      <w:r w:rsidR="00B35FAD">
        <w:rPr>
          <w:rFonts w:ascii="Calibri Light" w:hAnsi="Calibri Light" w:cs="Calibri Light"/>
          <w:sz w:val="24"/>
          <w:szCs w:val="24"/>
        </w:rPr>
        <w:t>base is created by team work</w:t>
      </w:r>
    </w:p>
    <w:p w:rsidR="00A42D1B" w:rsidRPr="00215999" w:rsidRDefault="00A42D1B" w:rsidP="00A42D1B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 xml:space="preserve">Presentation is made by Maryam </w:t>
      </w:r>
    </w:p>
    <w:p w:rsidR="00A42D1B" w:rsidRPr="00215999" w:rsidRDefault="00474313" w:rsidP="00A42D1B">
      <w:pPr>
        <w:rPr>
          <w:rFonts w:ascii="Calibri Light" w:hAnsi="Calibri Light" w:cs="Calibri Light"/>
          <w:sz w:val="24"/>
          <w:szCs w:val="24"/>
        </w:rPr>
      </w:pPr>
      <w:r w:rsidRPr="00215999">
        <w:rPr>
          <w:rFonts w:ascii="Calibri Light" w:hAnsi="Calibri Light" w:cs="Calibri Light"/>
          <w:sz w:val="24"/>
          <w:szCs w:val="24"/>
        </w:rPr>
        <w:t>Report</w:t>
      </w:r>
      <w:r w:rsidR="00A42D1B" w:rsidRPr="00215999">
        <w:rPr>
          <w:rFonts w:ascii="Calibri Light" w:hAnsi="Calibri Light" w:cs="Calibri Light"/>
          <w:sz w:val="24"/>
          <w:szCs w:val="24"/>
        </w:rPr>
        <w:t xml:space="preserve"> is made by Ayesha </w:t>
      </w:r>
    </w:p>
    <w:p w:rsidR="00215999" w:rsidRDefault="00215999" w:rsidP="00A42D1B">
      <w:pPr>
        <w:pStyle w:val="Heading1"/>
        <w:rPr>
          <w:rFonts w:ascii="Calibri Light" w:hAnsi="Calibri Light" w:cs="Calibri Light"/>
          <w:b/>
          <w:sz w:val="28"/>
          <w:szCs w:val="24"/>
        </w:rPr>
      </w:pPr>
    </w:p>
    <w:p w:rsidR="00215999" w:rsidRDefault="00215999" w:rsidP="00A42D1B">
      <w:pPr>
        <w:pStyle w:val="Heading1"/>
        <w:rPr>
          <w:rFonts w:ascii="Calibri Light" w:hAnsi="Calibri Light" w:cs="Calibri Light"/>
          <w:b/>
          <w:sz w:val="28"/>
          <w:szCs w:val="24"/>
        </w:rPr>
      </w:pPr>
    </w:p>
    <w:p w:rsidR="00BC185B" w:rsidRDefault="00A42D1B" w:rsidP="00215999">
      <w:pPr>
        <w:pStyle w:val="Heading1"/>
        <w:ind w:firstLine="360"/>
        <w:rPr>
          <w:rFonts w:ascii="Calibri Light" w:hAnsi="Calibri Light" w:cs="Calibri Light"/>
          <w:b/>
          <w:sz w:val="28"/>
          <w:szCs w:val="24"/>
        </w:rPr>
      </w:pPr>
      <w:r w:rsidRPr="00215999">
        <w:rPr>
          <w:rFonts w:ascii="Calibri Light" w:hAnsi="Calibri Light" w:cs="Calibri Light"/>
          <w:b/>
          <w:sz w:val="28"/>
          <w:szCs w:val="24"/>
        </w:rPr>
        <w:t xml:space="preserve"> </w:t>
      </w:r>
      <w:r w:rsidR="00215999" w:rsidRPr="00215999">
        <w:rPr>
          <w:rFonts w:ascii="Calibri Light" w:hAnsi="Calibri Light" w:cs="Calibri Light"/>
          <w:b/>
          <w:sz w:val="28"/>
          <w:szCs w:val="24"/>
        </w:rPr>
        <w:t>Conclusion:</w:t>
      </w:r>
    </w:p>
    <w:p w:rsidR="00215999" w:rsidRPr="00215999" w:rsidRDefault="00215999" w:rsidP="00215999"/>
    <w:p w:rsidR="004906E5" w:rsidRPr="00215999" w:rsidRDefault="00311692" w:rsidP="00215999">
      <w:pPr>
        <w:numPr>
          <w:ilvl w:val="0"/>
          <w:numId w:val="18"/>
        </w:numPr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215999">
        <w:rPr>
          <w:rFonts w:ascii="Calibri Light" w:hAnsi="Calibri Light" w:cs="Calibri Light"/>
          <w:color w:val="000000" w:themeColor="text1"/>
          <w:sz w:val="24"/>
          <w:szCs w:val="24"/>
        </w:rPr>
        <w:t xml:space="preserve">Travel and tourism management simplifies the management process in travelling </w:t>
      </w:r>
    </w:p>
    <w:p w:rsidR="004906E5" w:rsidRPr="00215999" w:rsidRDefault="00311692" w:rsidP="00215999">
      <w:pPr>
        <w:numPr>
          <w:ilvl w:val="0"/>
          <w:numId w:val="18"/>
        </w:numPr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215999">
        <w:rPr>
          <w:rFonts w:ascii="Calibri Light" w:hAnsi="Calibri Light" w:cs="Calibri Light"/>
          <w:color w:val="000000" w:themeColor="text1"/>
          <w:sz w:val="24"/>
          <w:szCs w:val="24"/>
        </w:rPr>
        <w:t>Fast processing and immediate results with high security</w:t>
      </w:r>
    </w:p>
    <w:p w:rsidR="004906E5" w:rsidRPr="00215999" w:rsidRDefault="00311692" w:rsidP="00215999">
      <w:pPr>
        <w:numPr>
          <w:ilvl w:val="0"/>
          <w:numId w:val="18"/>
        </w:numPr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215999">
        <w:rPr>
          <w:rFonts w:ascii="Calibri Light" w:hAnsi="Calibri Light" w:cs="Calibri Light"/>
          <w:color w:val="000000" w:themeColor="text1"/>
          <w:sz w:val="24"/>
          <w:szCs w:val="24"/>
        </w:rPr>
        <w:t>Minimizing human effort and cost efficient databases</w:t>
      </w:r>
    </w:p>
    <w:p w:rsidR="004906E5" w:rsidRPr="00215999" w:rsidRDefault="00B35FAD" w:rsidP="00215999">
      <w:pPr>
        <w:numPr>
          <w:ilvl w:val="0"/>
          <w:numId w:val="18"/>
        </w:numPr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hAnsi="Calibri Light" w:cs="Calibri Light"/>
          <w:color w:val="000000" w:themeColor="text1"/>
          <w:sz w:val="24"/>
          <w:szCs w:val="24"/>
        </w:rPr>
        <w:t>Navigation through site is easy</w:t>
      </w:r>
      <w:bookmarkStart w:id="5" w:name="_GoBack"/>
      <w:bookmarkEnd w:id="5"/>
    </w:p>
    <w:p w:rsidR="00215999" w:rsidRPr="00215999" w:rsidRDefault="00215999" w:rsidP="00215999"/>
    <w:p w:rsidR="008D50C0" w:rsidRPr="008D50C0" w:rsidRDefault="008D50C0" w:rsidP="008D50C0"/>
    <w:p w:rsidR="008D50C0" w:rsidRPr="008D50C0" w:rsidRDefault="008D50C0" w:rsidP="008D50C0"/>
    <w:p w:rsidR="00FF2499" w:rsidRPr="00251BFC" w:rsidRDefault="00FF2499" w:rsidP="00251BFC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6A69A6" w:rsidRPr="006A69A6" w:rsidRDefault="006A69A6" w:rsidP="006A69A6"/>
    <w:p w:rsidR="002C74C0" w:rsidRDefault="009F468B" w:rsidP="00E04458"/>
    <w:sectPr w:rsidR="002C74C0" w:rsidSect="00215999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68B" w:rsidRDefault="009F468B" w:rsidP="00C6554A">
      <w:pPr>
        <w:spacing w:before="0" w:after="0" w:line="240" w:lineRule="auto"/>
      </w:pPr>
      <w:r>
        <w:separator/>
      </w:r>
    </w:p>
  </w:endnote>
  <w:endnote w:type="continuationSeparator" w:id="0">
    <w:p w:rsidR="009F468B" w:rsidRDefault="009F468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9F46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68B" w:rsidRDefault="009F468B" w:rsidP="00C6554A">
      <w:pPr>
        <w:spacing w:before="0" w:after="0" w:line="240" w:lineRule="auto"/>
      </w:pPr>
      <w:r>
        <w:separator/>
      </w:r>
    </w:p>
  </w:footnote>
  <w:footnote w:type="continuationSeparator" w:id="0">
    <w:p w:rsidR="009F468B" w:rsidRDefault="009F468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62A76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22A21BC"/>
    <w:multiLevelType w:val="hybridMultilevel"/>
    <w:tmpl w:val="BD969D52"/>
    <w:lvl w:ilvl="0" w:tplc="F086E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D20B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3E82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0871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F0C9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3E5E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1A2C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4202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C6E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4F2196"/>
    <w:multiLevelType w:val="hybridMultilevel"/>
    <w:tmpl w:val="714E2D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B5D14"/>
    <w:multiLevelType w:val="hybridMultilevel"/>
    <w:tmpl w:val="FEB87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80"/>
    <w:rsid w:val="00032D2A"/>
    <w:rsid w:val="00090667"/>
    <w:rsid w:val="000A6997"/>
    <w:rsid w:val="00215999"/>
    <w:rsid w:val="00251BFC"/>
    <w:rsid w:val="002554CD"/>
    <w:rsid w:val="00293B83"/>
    <w:rsid w:val="002B4294"/>
    <w:rsid w:val="00311692"/>
    <w:rsid w:val="00333D0D"/>
    <w:rsid w:val="00387F90"/>
    <w:rsid w:val="00474313"/>
    <w:rsid w:val="004906E5"/>
    <w:rsid w:val="004C049F"/>
    <w:rsid w:val="005000E2"/>
    <w:rsid w:val="0050085D"/>
    <w:rsid w:val="00520480"/>
    <w:rsid w:val="00586463"/>
    <w:rsid w:val="006A3CE7"/>
    <w:rsid w:val="006A69A6"/>
    <w:rsid w:val="006C18F6"/>
    <w:rsid w:val="00733661"/>
    <w:rsid w:val="007A29BC"/>
    <w:rsid w:val="008D50C0"/>
    <w:rsid w:val="009F468B"/>
    <w:rsid w:val="00A42D1B"/>
    <w:rsid w:val="00B35FAD"/>
    <w:rsid w:val="00BC185B"/>
    <w:rsid w:val="00C6554A"/>
    <w:rsid w:val="00E04458"/>
    <w:rsid w:val="00ED7C44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0FC12-A6C0-4F58-9164-F8C4224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D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000projects.org/java-project-on-travel-tourism-management-system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kab%20ur%20Rehman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F59EEF2D304CF0BE7EA29620D2C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DBBE4-294C-4703-8913-CE00339E7003}"/>
      </w:docPartPr>
      <w:docPartBody>
        <w:p w:rsidR="00854DB9" w:rsidRDefault="00803C04">
          <w:pPr>
            <w:pStyle w:val="4DF59EEF2D304CF0BE7EA29620D2C75B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04"/>
    <w:rsid w:val="00231A92"/>
    <w:rsid w:val="002B3164"/>
    <w:rsid w:val="00803C04"/>
    <w:rsid w:val="008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831A153974ABF9C8D0CF061128876">
    <w:name w:val="E09831A153974ABF9C8D0CF061128876"/>
  </w:style>
  <w:style w:type="paragraph" w:customStyle="1" w:styleId="4DF59EEF2D304CF0BE7EA29620D2C75B">
    <w:name w:val="4DF59EEF2D304CF0BE7EA29620D2C75B"/>
  </w:style>
  <w:style w:type="paragraph" w:customStyle="1" w:styleId="559E28004CAE4FEEB978E26505C3925C">
    <w:name w:val="559E28004CAE4FEEB978E26505C3925C"/>
  </w:style>
  <w:style w:type="paragraph" w:customStyle="1" w:styleId="C35B96CAFA3D45A8833C6C45B3AF3BAF">
    <w:name w:val="C35B96CAFA3D45A8833C6C45B3AF3BAF"/>
  </w:style>
  <w:style w:type="paragraph" w:customStyle="1" w:styleId="DC120705116046BA90C4E19E8F0B5966">
    <w:name w:val="DC120705116046BA90C4E19E8F0B5966"/>
  </w:style>
  <w:style w:type="paragraph" w:customStyle="1" w:styleId="4E937BA6DA3349FBBBBD7A8C9B5E1898">
    <w:name w:val="4E937BA6DA3349FBBBBD7A8C9B5E1898"/>
  </w:style>
  <w:style w:type="paragraph" w:customStyle="1" w:styleId="7248B1F6F7374743871B581CE470B2A8">
    <w:name w:val="7248B1F6F7374743871B581CE470B2A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10DF39BB2CB741CBB82DC3D96A604C4E">
    <w:name w:val="10DF39BB2CB741CBB82DC3D96A604C4E"/>
  </w:style>
  <w:style w:type="paragraph" w:customStyle="1" w:styleId="46E3149D05DC443FA0AF70DADD6E4348">
    <w:name w:val="46E3149D05DC443FA0AF70DADD6E4348"/>
  </w:style>
  <w:style w:type="paragraph" w:customStyle="1" w:styleId="F7EF625FF60C47C395C45D1C028E51D3">
    <w:name w:val="F7EF625FF60C47C395C45D1C028E51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Maryam Ali</cp:lastModifiedBy>
  <cp:revision>2</cp:revision>
  <dcterms:created xsi:type="dcterms:W3CDTF">2018-12-26T17:33:00Z</dcterms:created>
  <dcterms:modified xsi:type="dcterms:W3CDTF">2018-12-26T17:33:00Z</dcterms:modified>
</cp:coreProperties>
</file>